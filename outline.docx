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004F6" w14:textId="77777777" w:rsidR="004316D8" w:rsidRPr="008430C7" w:rsidRDefault="004316D8" w:rsidP="008430C7">
      <w:pPr>
        <w:pStyle w:val="Date"/>
        <w:spacing w:line="240" w:lineRule="auto"/>
        <w:rPr>
          <w:sz w:val="24"/>
          <w:szCs w:val="24"/>
        </w:rPr>
      </w:pPr>
    </w:p>
    <w:p w14:paraId="3A9B1A59" w14:textId="77777777" w:rsidR="004316D8" w:rsidRPr="008430C7" w:rsidRDefault="008430C7" w:rsidP="008430C7">
      <w:pPr>
        <w:pStyle w:val="Title"/>
      </w:pPr>
      <w:r w:rsidRPr="008430C7">
        <w:t>judging a magazine by its cover (story)</w:t>
      </w:r>
    </w:p>
    <w:p w14:paraId="6B4E9F06" w14:textId="77777777" w:rsidR="004316D8" w:rsidRPr="008430C7" w:rsidRDefault="008430C7" w:rsidP="008430C7">
      <w:pPr>
        <w:pStyle w:val="Heading1"/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Introduction</w:t>
      </w:r>
    </w:p>
    <w:p w14:paraId="42378917" w14:textId="77777777" w:rsidR="004316D8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Why do I care?</w:t>
      </w:r>
    </w:p>
    <w:p w14:paraId="6792FE03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Snippets of misogynistic interviews</w:t>
      </w:r>
    </w:p>
    <w:p w14:paraId="0D279DF2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Outline of what is to follow</w:t>
      </w:r>
    </w:p>
    <w:p w14:paraId="43E3131F" w14:textId="77777777" w:rsidR="004316D8" w:rsidRPr="008430C7" w:rsidRDefault="008430C7" w:rsidP="008430C7">
      <w:pPr>
        <w:pStyle w:val="Heading1"/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 xml:space="preserve">Data </w:t>
      </w:r>
    </w:p>
    <w:p w14:paraId="79616DAA" w14:textId="77777777" w:rsidR="004316D8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Brief description</w:t>
      </w:r>
    </w:p>
    <w:p w14:paraId="29B9180F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How did I collect?</w:t>
      </w:r>
    </w:p>
    <w:p w14:paraId="3CDCB052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Composition Stats</w:t>
      </w:r>
    </w:p>
    <w:p w14:paraId="79650E74" w14:textId="77777777" w:rsidR="008430C7" w:rsidRPr="008430C7" w:rsidRDefault="008430C7" w:rsidP="008430C7">
      <w:pPr>
        <w:pStyle w:val="Heading1"/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 xml:space="preserve">CORPUS LINGUISTICS </w:t>
      </w:r>
    </w:p>
    <w:p w14:paraId="34E88216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Length</w:t>
      </w:r>
    </w:p>
    <w:p w14:paraId="56D348E7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Collocations</w:t>
      </w:r>
    </w:p>
    <w:p w14:paraId="02A0A7A1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Bigrams</w:t>
      </w:r>
    </w:p>
    <w:p w14:paraId="684B7991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Trigrams</w:t>
      </w:r>
    </w:p>
    <w:p w14:paraId="3283A4B8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Document Divergence</w:t>
      </w:r>
    </w:p>
    <w:p w14:paraId="7F52E6AE" w14:textId="77777777" w:rsidR="008430C7" w:rsidRPr="008430C7" w:rsidRDefault="008430C7" w:rsidP="008430C7">
      <w:pPr>
        <w:pStyle w:val="Heading1"/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CLUSTERING</w:t>
      </w:r>
    </w:p>
    <w:p w14:paraId="2A689820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Silhouette Plots –hypothesis about number of authors</w:t>
      </w:r>
    </w:p>
    <w:p w14:paraId="09A0C14B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Clustering into 4 groups – thematic split – terms</w:t>
      </w:r>
    </w:p>
    <w:p w14:paraId="77242087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Hierarchical Clustering</w:t>
      </w:r>
    </w:p>
    <w:p w14:paraId="4000C36B" w14:textId="77777777" w:rsidR="008430C7" w:rsidRPr="008430C7" w:rsidRDefault="008430C7" w:rsidP="008430C7">
      <w:pPr>
        <w:pStyle w:val="Heading1"/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IMAGE ANALYSIS</w:t>
      </w:r>
    </w:p>
    <w:p w14:paraId="7855BAC2" w14:textId="77777777" w:rsid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NSFW algorithm</w:t>
      </w:r>
    </w:p>
    <w:p w14:paraId="0BEA8AFB" w14:textId="77777777" w:rsid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3FE2853E" w14:textId="77777777" w:rsidR="008430C7" w:rsidRPr="008430C7" w:rsidRDefault="008430C7" w:rsidP="008430C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701E6EFE" w14:textId="77777777" w:rsidR="008430C7" w:rsidRPr="008430C7" w:rsidRDefault="008430C7" w:rsidP="008430C7">
      <w:pPr>
        <w:pStyle w:val="Heading1"/>
        <w:spacing w:line="240" w:lineRule="auto"/>
        <w:rPr>
          <w:sz w:val="24"/>
          <w:szCs w:val="24"/>
        </w:rPr>
      </w:pPr>
      <w:r w:rsidRPr="008430C7">
        <w:rPr>
          <w:sz w:val="24"/>
          <w:szCs w:val="24"/>
        </w:rPr>
        <w:t>RELIABILITY</w:t>
      </w:r>
    </w:p>
    <w:p w14:paraId="5A94ED73" w14:textId="77777777" w:rsidR="008430C7" w:rsidRDefault="008430C7" w:rsidP="008430C7">
      <w:pPr>
        <w:pStyle w:val="ListParagraph"/>
        <w:numPr>
          <w:ilvl w:val="0"/>
          <w:numId w:val="2"/>
        </w:numPr>
        <w:spacing w:line="240" w:lineRule="auto"/>
      </w:pPr>
      <w:r>
        <w:t>Describe toy experiment</w:t>
      </w:r>
    </w:p>
    <w:p w14:paraId="1E663344" w14:textId="77777777" w:rsidR="008430C7" w:rsidRDefault="008430C7" w:rsidP="008430C7">
      <w:pPr>
        <w:pStyle w:val="ListParagraph"/>
        <w:numPr>
          <w:ilvl w:val="0"/>
          <w:numId w:val="2"/>
        </w:numPr>
        <w:spacing w:line="240" w:lineRule="auto"/>
      </w:pPr>
      <w:r>
        <w:t>Coder accuracy</w:t>
      </w:r>
      <w:bookmarkStart w:id="0" w:name="_GoBack"/>
      <w:bookmarkEnd w:id="0"/>
    </w:p>
    <w:sectPr w:rsidR="008430C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652D9" w14:textId="77777777" w:rsidR="00C4161B" w:rsidRDefault="00C4161B">
      <w:pPr>
        <w:spacing w:after="0" w:line="240" w:lineRule="auto"/>
      </w:pPr>
      <w:r>
        <w:separator/>
      </w:r>
    </w:p>
    <w:p w14:paraId="38E51B7C" w14:textId="77777777" w:rsidR="00C4161B" w:rsidRDefault="00C4161B"/>
  </w:endnote>
  <w:endnote w:type="continuationSeparator" w:id="0">
    <w:p w14:paraId="14B3AB2B" w14:textId="77777777" w:rsidR="00C4161B" w:rsidRDefault="00C4161B">
      <w:pPr>
        <w:spacing w:after="0" w:line="240" w:lineRule="auto"/>
      </w:pPr>
      <w:r>
        <w:continuationSeparator/>
      </w:r>
    </w:p>
    <w:p w14:paraId="4BBA4346" w14:textId="77777777" w:rsidR="00C4161B" w:rsidRDefault="00C41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F9B25" w14:textId="77777777" w:rsidR="004316D8" w:rsidRDefault="00C4161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430C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77E76" w14:textId="77777777" w:rsidR="00C4161B" w:rsidRDefault="00C4161B">
      <w:pPr>
        <w:spacing w:after="0" w:line="240" w:lineRule="auto"/>
      </w:pPr>
      <w:r>
        <w:separator/>
      </w:r>
    </w:p>
    <w:p w14:paraId="737B2DCF" w14:textId="77777777" w:rsidR="00C4161B" w:rsidRDefault="00C4161B"/>
  </w:footnote>
  <w:footnote w:type="continuationSeparator" w:id="0">
    <w:p w14:paraId="320C6410" w14:textId="77777777" w:rsidR="00C4161B" w:rsidRDefault="00C4161B">
      <w:pPr>
        <w:spacing w:after="0" w:line="240" w:lineRule="auto"/>
      </w:pPr>
      <w:r>
        <w:continuationSeparator/>
      </w:r>
    </w:p>
    <w:p w14:paraId="206783FE" w14:textId="77777777" w:rsidR="00C4161B" w:rsidRDefault="00C4161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4D43379C"/>
    <w:multiLevelType w:val="hybridMultilevel"/>
    <w:tmpl w:val="C3D65F04"/>
    <w:lvl w:ilvl="0" w:tplc="FFC603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7"/>
    <w:rsid w:val="004316D8"/>
    <w:rsid w:val="008430C7"/>
    <w:rsid w:val="00C4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F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4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shmitavgopalan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V Gopalan</dc:creator>
  <cp:keywords/>
  <dc:description/>
  <cp:lastModifiedBy>Sushmita V Gopalan</cp:lastModifiedBy>
  <cp:revision>1</cp:revision>
  <dcterms:created xsi:type="dcterms:W3CDTF">2018-03-16T07:29:00Z</dcterms:created>
  <dcterms:modified xsi:type="dcterms:W3CDTF">2018-03-16T07:38:00Z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